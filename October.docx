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A0" w:firstRow="1" w:lastRow="0" w:firstColumn="1" w:lastColumn="0" w:noHBand="0" w:noVBand="1"/>
        <w:tblCaption w:val="Layout table"/>
      </w:tblPr>
      <w:tblGrid>
        <w:gridCol w:w="6370"/>
        <w:gridCol w:w="4430"/>
      </w:tblGrid>
      <w:tr w:rsidR="00542788" w14:paraId="1CB8511A" w14:textId="77777777">
        <w:tc>
          <w:tcPr>
            <w:tcW w:w="6498" w:type="dxa"/>
            <w:shd w:val="clear" w:color="auto" w:fill="565895" w:themeFill="accent1"/>
            <w:vAlign w:val="center"/>
          </w:tcPr>
          <w:p w14:paraId="1046B817" w14:textId="676351DB" w:rsidR="00542788" w:rsidRDefault="008971A6" w:rsidP="00922FD6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 w:rsidR="00DB4089">
              <w:fldChar w:fldCharType="separate"/>
            </w:r>
            <w:r w:rsidR="00DB4089">
              <w:t>October</w:t>
            </w:r>
            <w:r>
              <w:fldChar w:fldCharType="end"/>
            </w:r>
          </w:p>
        </w:tc>
        <w:tc>
          <w:tcPr>
            <w:tcW w:w="4518" w:type="dxa"/>
            <w:shd w:val="clear" w:color="auto" w:fill="565895" w:themeFill="accent1"/>
            <w:vAlign w:val="center"/>
          </w:tcPr>
          <w:p w14:paraId="041109F9" w14:textId="6C23A2FD" w:rsidR="00542788" w:rsidRDefault="00542788" w:rsidP="00922FD6">
            <w:pPr>
              <w:pStyle w:val="Year"/>
              <w:jc w:val="left"/>
            </w:pPr>
          </w:p>
        </w:tc>
      </w:tr>
    </w:tbl>
    <w:tbl>
      <w:tblPr>
        <w:tblStyle w:val="TableGrid"/>
        <w:tblW w:w="506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7630"/>
      </w:tblGrid>
      <w:tr w:rsidR="00542788" w14:paraId="79AA599B" w14:textId="77777777" w:rsidTr="00D6645B">
        <w:trPr>
          <w:trHeight w:hRule="exact" w:val="864"/>
        </w:trPr>
        <w:tc>
          <w:tcPr>
            <w:tcW w:w="17630" w:type="dxa"/>
          </w:tcPr>
          <w:p w14:paraId="660C1C66" w14:textId="401C2DF4" w:rsidR="00542788" w:rsidRPr="00DB4089" w:rsidRDefault="00922FD6" w:rsidP="000A4598">
            <w:pPr>
              <w:pStyle w:val="Title"/>
              <w:jc w:val="center"/>
              <w:rPr>
                <w:rFonts w:ascii="Lucida Handwriting" w:hAnsi="Lucida Handwriting"/>
                <w:b/>
                <w:sz w:val="24"/>
                <w:szCs w:val="24"/>
              </w:rPr>
            </w:pPr>
            <w:r w:rsidRPr="00DB4089">
              <w:rPr>
                <w:noProof/>
                <w:sz w:val="24"/>
                <w:szCs w:val="24"/>
              </w:rPr>
              <w:drawing>
                <wp:inline distT="0" distB="0" distL="0" distR="0" wp14:anchorId="141BCD60" wp14:editId="4BF3E667">
                  <wp:extent cx="11751207" cy="4165600"/>
                  <wp:effectExtent l="0" t="0" r="9525" b="0"/>
                  <wp:docPr id="9" name="Picture 9" descr="/Users/briannafritsch/Desktop/WJFNijoJGh7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briannafritsch/Desktop/WJFNijoJGh7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649" cy="417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788" w14:paraId="07FBB61E" w14:textId="77777777" w:rsidTr="00D6645B">
        <w:trPr>
          <w:trHeight w:hRule="exact" w:val="4320"/>
        </w:trPr>
        <w:tc>
          <w:tcPr>
            <w:tcW w:w="17630" w:type="dxa"/>
          </w:tcPr>
          <w:tbl>
            <w:tblPr>
              <w:tblStyle w:val="TableCalendar"/>
              <w:tblpPr w:leftFromText="180" w:rightFromText="180" w:vertAnchor="text" w:horzAnchor="margin" w:tblpY="-64"/>
              <w:tblW w:w="18440" w:type="dxa"/>
              <w:tblLook w:val="0420" w:firstRow="1" w:lastRow="0" w:firstColumn="0" w:lastColumn="0" w:noHBand="0" w:noVBand="1"/>
              <w:tblCaption w:val="Layout table"/>
            </w:tblPr>
            <w:tblGrid>
              <w:gridCol w:w="100"/>
              <w:gridCol w:w="2325"/>
              <w:gridCol w:w="2335"/>
              <w:gridCol w:w="2387"/>
              <w:gridCol w:w="2382"/>
              <w:gridCol w:w="2198"/>
              <w:gridCol w:w="2466"/>
              <w:gridCol w:w="4247"/>
            </w:tblGrid>
            <w:tr w:rsidR="00DB4089" w:rsidRPr="00DB4089" w14:paraId="2D719634" w14:textId="77777777" w:rsidTr="00DB40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sdt>
                <w:sdtPr>
                  <w:rPr>
                    <w:sz w:val="24"/>
                  </w:rPr>
                  <w:id w:val="169990909"/>
                  <w:placeholder>
                    <w:docPart w:val="29A40499172DCA47807CF6E0AD3A591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25" w:type="dxa"/>
                      <w:gridSpan w:val="2"/>
                      <w:tcBorders>
                        <w:bottom w:val="nil"/>
                      </w:tcBorders>
                    </w:tcPr>
                    <w:p w14:paraId="0180A149" w14:textId="77777777" w:rsidR="00922FD6" w:rsidRPr="00DB4089" w:rsidRDefault="00922FD6" w:rsidP="001D660F">
                      <w:pPr>
                        <w:pStyle w:val="Days"/>
                        <w:rPr>
                          <w:sz w:val="24"/>
                        </w:rPr>
                      </w:pPr>
                      <w:r w:rsidRPr="00DB4089">
                        <w:rPr>
                          <w:sz w:val="24"/>
                        </w:rPr>
                        <w:t>Sunday</w:t>
                      </w:r>
                    </w:p>
                  </w:tc>
                </w:sdtContent>
              </w:sdt>
              <w:tc>
                <w:tcPr>
                  <w:tcW w:w="2335" w:type="dxa"/>
                  <w:tcBorders>
                    <w:bottom w:val="nil"/>
                  </w:tcBorders>
                </w:tcPr>
                <w:p w14:paraId="3EB822CB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2003705508"/>
                      <w:placeholder>
                        <w:docPart w:val="D105A2188C788A4A81ED252553B1DE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Monday</w:t>
                      </w:r>
                    </w:sdtContent>
                  </w:sdt>
                </w:p>
              </w:tc>
              <w:tc>
                <w:tcPr>
                  <w:tcW w:w="2387" w:type="dxa"/>
                  <w:tcBorders>
                    <w:bottom w:val="nil"/>
                  </w:tcBorders>
                </w:tcPr>
                <w:p w14:paraId="391BA535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-1002127387"/>
                      <w:placeholder>
                        <w:docPart w:val="4937F8D902D9F346AABA4A07042C1A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Tuesday</w:t>
                      </w:r>
                    </w:sdtContent>
                  </w:sdt>
                </w:p>
              </w:tc>
              <w:tc>
                <w:tcPr>
                  <w:tcW w:w="2382" w:type="dxa"/>
                  <w:tcBorders>
                    <w:bottom w:val="nil"/>
                  </w:tcBorders>
                </w:tcPr>
                <w:p w14:paraId="749DB0ED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158201609"/>
                      <w:placeholder>
                        <w:docPart w:val="BA1F66B0A2A7D84997FC6BA31B8D45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Wednesday</w:t>
                      </w:r>
                    </w:sdtContent>
                  </w:sdt>
                </w:p>
              </w:tc>
              <w:tc>
                <w:tcPr>
                  <w:tcW w:w="2198" w:type="dxa"/>
                  <w:tcBorders>
                    <w:bottom w:val="nil"/>
                  </w:tcBorders>
                </w:tcPr>
                <w:p w14:paraId="609969A9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1935238460"/>
                      <w:placeholder>
                        <w:docPart w:val="DEEC57D41A92274FA29E958FA3C2F2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Thursday</w:t>
                      </w:r>
                    </w:sdtContent>
                  </w:sdt>
                </w:p>
              </w:tc>
              <w:tc>
                <w:tcPr>
                  <w:tcW w:w="2466" w:type="dxa"/>
                  <w:tcBorders>
                    <w:bottom w:val="nil"/>
                  </w:tcBorders>
                </w:tcPr>
                <w:p w14:paraId="78775215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179322461"/>
                      <w:placeholder>
                        <w:docPart w:val="373FEF4970923742956AC1ED66C16E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Friday</w:t>
                      </w:r>
                    </w:sdtContent>
                  </w:sdt>
                </w:p>
              </w:tc>
              <w:tc>
                <w:tcPr>
                  <w:tcW w:w="4247" w:type="dxa"/>
                  <w:tcBorders>
                    <w:bottom w:val="nil"/>
                  </w:tcBorders>
                </w:tcPr>
                <w:p w14:paraId="1494D9BB" w14:textId="77777777" w:rsidR="00922FD6" w:rsidRPr="00DB4089" w:rsidRDefault="00692C9E" w:rsidP="001D660F">
                  <w:pPr>
                    <w:pStyle w:val="Days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-824037915"/>
                      <w:placeholder>
                        <w:docPart w:val="880F5618D51F974AA7C3853A90A75F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2FD6" w:rsidRPr="00DB4089">
                        <w:rPr>
                          <w:sz w:val="24"/>
                        </w:rPr>
                        <w:t>Saturday</w:t>
                      </w:r>
                    </w:sdtContent>
                  </w:sdt>
                </w:p>
              </w:tc>
            </w:tr>
            <w:tr w:rsidR="00DB4089" w:rsidRPr="00DB4089" w14:paraId="40E361DC" w14:textId="77777777" w:rsidTr="00DB4089">
              <w:trPr>
                <w:gridBefore w:val="1"/>
                <w:wBefore w:w="100" w:type="dxa"/>
              </w:trPr>
              <w:tc>
                <w:tcPr>
                  <w:tcW w:w="232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99C165D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"Sunday" 1 ""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412E6F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"Monday"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32A0D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"Tuesday"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3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2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502FBD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"Wednesday"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4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4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4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044603F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= "Thursday"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4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5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5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5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2D0AA7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"Friday"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5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6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6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6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247" w:type="dxa"/>
                  <w:tcBorders>
                    <w:top w:val="nil"/>
                    <w:bottom w:val="nil"/>
                  </w:tcBorders>
                  <w:shd w:val="clear" w:color="auto" w:fill="FAF8CF" w:themeFill="accent3"/>
                </w:tcPr>
                <w:p w14:paraId="2CFEAA98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MonthStart \@ dddd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Sunday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"Saturday" 1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6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&lt;&gt; 0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7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7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7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B4089" w:rsidRPr="00DB4089" w14:paraId="1F57C010" w14:textId="77777777" w:rsidTr="00DB4089">
              <w:trPr>
                <w:gridBefore w:val="1"/>
                <w:wBefore w:w="100" w:type="dxa"/>
                <w:trHeight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6E2E0A30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7749C866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6499DFB9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8:00Am – Vinyasa</w:t>
                  </w:r>
                </w:p>
                <w:p w14:paraId="7E28A0F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7:00pm- Vinyasa</w:t>
                  </w:r>
                </w:p>
              </w:tc>
              <w:tc>
                <w:tcPr>
                  <w:tcW w:w="2382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77B4C926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6D959C54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Kundalini Yoga- 7:00am</w:t>
                  </w:r>
                </w:p>
              </w:tc>
              <w:tc>
                <w:tcPr>
                  <w:tcW w:w="2466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1F9B4784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23135651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Restorative Yoga -9:00am</w:t>
                  </w:r>
                </w:p>
                <w:p w14:paraId="37E32037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Yin Yoga- 5:00pm</w:t>
                  </w:r>
                </w:p>
              </w:tc>
            </w:tr>
            <w:tr w:rsidR="00DB4089" w:rsidRPr="00DB4089" w14:paraId="753B4D41" w14:textId="77777777" w:rsidTr="00DB4089">
              <w:trPr>
                <w:gridBefore w:val="1"/>
                <w:wBefore w:w="100" w:type="dxa"/>
              </w:trPr>
              <w:tc>
                <w:tcPr>
                  <w:tcW w:w="232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046FF6BD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8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56596ABB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9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3F605902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10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2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6E4369BB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11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198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2B3C1A2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12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66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3BC32CBF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13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247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49985D2C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14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B4089" w:rsidRPr="00DB4089" w14:paraId="7ADECEC5" w14:textId="77777777" w:rsidTr="00DB4089">
              <w:trPr>
                <w:gridBefore w:val="1"/>
                <w:wBefore w:w="100" w:type="dxa"/>
                <w:trHeight w:hRule="exact"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7F0FA282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Power Flow 8:00am</w:t>
                  </w: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15DA44A6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71884BAD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8:00Am – Vinyasa</w:t>
                  </w:r>
                </w:p>
                <w:p w14:paraId="14CC0E9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7:00pm- Vinyasa</w:t>
                  </w:r>
                </w:p>
              </w:tc>
              <w:tc>
                <w:tcPr>
                  <w:tcW w:w="2382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7359135E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3B48ECC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Kundalini Yoga- 7:00am</w:t>
                  </w:r>
                </w:p>
              </w:tc>
              <w:tc>
                <w:tcPr>
                  <w:tcW w:w="2466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77B0F418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5A914071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Restorative Yoga -9:00am</w:t>
                  </w:r>
                </w:p>
                <w:p w14:paraId="1162157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Yin Yoga- 5:00pm</w:t>
                  </w:r>
                </w:p>
              </w:tc>
            </w:tr>
            <w:tr w:rsidR="00DB4089" w:rsidRPr="00DB4089" w14:paraId="3462FC07" w14:textId="77777777" w:rsidTr="00DB4089">
              <w:trPr>
                <w:gridBefore w:val="1"/>
                <w:wBefore w:w="100" w:type="dxa"/>
              </w:trPr>
              <w:tc>
                <w:tcPr>
                  <w:tcW w:w="232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50AF5985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=G4+1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15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720A2A3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16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0B0182B4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17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2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53FFF24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18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198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1CFD90AA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19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66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46A3968F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20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247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0CD3CCC3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21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B4089" w:rsidRPr="00DB4089" w14:paraId="51E5B965" w14:textId="77777777" w:rsidTr="00DB4089">
              <w:trPr>
                <w:gridBefore w:val="1"/>
                <w:wBefore w:w="100" w:type="dxa"/>
                <w:trHeight w:hRule="exact"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546B724E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Power Flow 8:00am</w:t>
                  </w: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390D0B67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447B4BEE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8:00Am – Vinyasa</w:t>
                  </w:r>
                </w:p>
                <w:p w14:paraId="491CB750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7:00pm- Vinyasa</w:t>
                  </w:r>
                </w:p>
              </w:tc>
              <w:tc>
                <w:tcPr>
                  <w:tcW w:w="2382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6DB14756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450A8ED3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Kundalini Yoga- 7:00am</w:t>
                  </w:r>
                </w:p>
              </w:tc>
              <w:tc>
                <w:tcPr>
                  <w:tcW w:w="2466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411613BD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07000065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Restorative Yoga -9:00am</w:t>
                  </w:r>
                </w:p>
                <w:p w14:paraId="261BE827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 xml:space="preserve">Yin Yoga- 5:00pm </w:t>
                  </w:r>
                </w:p>
                <w:p w14:paraId="17A5E242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4089" w:rsidRPr="00DB4089" w14:paraId="4E49B226" w14:textId="77777777" w:rsidTr="00DB4089">
              <w:trPr>
                <w:gridBefore w:val="1"/>
                <w:wBefore w:w="100" w:type="dxa"/>
                <w:trHeight w:val="228"/>
              </w:trPr>
              <w:tc>
                <w:tcPr>
                  <w:tcW w:w="232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7506331A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=G6+1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22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09E35D5E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23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7281886E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24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2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6E5BE762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25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198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56C88B84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26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66" w:type="dxa"/>
                  <w:tcBorders>
                    <w:top w:val="single" w:sz="6" w:space="0" w:color="BFBFBF" w:themeColor="background1" w:themeShade="BF"/>
                    <w:bottom w:val="nil"/>
                  </w:tcBorders>
                </w:tcPr>
                <w:p w14:paraId="669D3CF7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27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247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3938ACCB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28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B4089" w:rsidRPr="00DB4089" w14:paraId="285649B0" w14:textId="77777777" w:rsidTr="00DB4089">
              <w:trPr>
                <w:gridBefore w:val="1"/>
                <w:wBefore w:w="100" w:type="dxa"/>
                <w:trHeight w:hRule="exact"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7C4443CD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Power Flow 8:00am</w:t>
                  </w: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61EA142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6C14A9D5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8:00Am – Vinyasa</w:t>
                  </w:r>
                </w:p>
                <w:p w14:paraId="6FC44604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7:00pm- Vinyasa8:00Am – Vinyasa</w:t>
                  </w:r>
                </w:p>
                <w:p w14:paraId="57BEE82F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7:00pm- Vinyasa</w:t>
                  </w:r>
                </w:p>
              </w:tc>
              <w:tc>
                <w:tcPr>
                  <w:tcW w:w="2382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51DE4018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564DBD92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Kundalini Yoga- 7:00am</w:t>
                  </w:r>
                </w:p>
              </w:tc>
              <w:tc>
                <w:tcPr>
                  <w:tcW w:w="2466" w:type="dxa"/>
                  <w:tcBorders>
                    <w:top w:val="nil"/>
                    <w:bottom w:val="single" w:sz="6" w:space="0" w:color="BFBFBF" w:themeColor="background1" w:themeShade="BF"/>
                  </w:tcBorders>
                </w:tcPr>
                <w:p w14:paraId="7F6E769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4BC92014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Restorative Yoga -9:00am</w:t>
                  </w:r>
                </w:p>
                <w:p w14:paraId="7DE07E32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Yin Yoga- 5:00pm</w:t>
                  </w:r>
                </w:p>
              </w:tc>
            </w:tr>
            <w:tr w:rsidR="00DB4089" w:rsidRPr="00DB4089" w14:paraId="148C2909" w14:textId="77777777" w:rsidTr="00DB4089">
              <w:trPr>
                <w:gridBefore w:val="1"/>
                <w:wBefore w:w="100" w:type="dxa"/>
                <w:trHeight w:val="219"/>
              </w:trPr>
              <w:tc>
                <w:tcPr>
                  <w:tcW w:w="232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FAF8CF" w:themeFill="accent3"/>
                </w:tcPr>
                <w:p w14:paraId="1155B2CB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=G8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28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=G8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28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=G8+1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29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auto"/>
                </w:tcPr>
                <w:p w14:paraId="1FB8BEA9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30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clear" w:color="auto" w:fill="auto"/>
                </w:tcPr>
                <w:p w14:paraId="0D77139E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=B10+1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t>31</w: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2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auto"/>
                </w:tcPr>
                <w:p w14:paraId="2C384D0C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=C10+1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198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auto"/>
                </w:tcPr>
                <w:p w14:paraId="06F08521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=D10+1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28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66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auto"/>
                </w:tcPr>
                <w:p w14:paraId="542FE634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28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=E10+1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247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FAF8CF" w:themeFill="accent3"/>
                </w:tcPr>
                <w:p w14:paraId="4C9F40F7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29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=F10+1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B4089" w:rsidRPr="00DB4089" w14:paraId="1863E451" w14:textId="77777777" w:rsidTr="00DB4089">
              <w:trPr>
                <w:gridBefore w:val="1"/>
                <w:wBefore w:w="100" w:type="dxa"/>
                <w:trHeight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FAF8CF" w:themeFill="accent3"/>
                </w:tcPr>
                <w:p w14:paraId="600F07EC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>Power Flow 8:00am</w:t>
                  </w: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3BAFD7C7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clear" w:color="auto" w:fill="auto"/>
                </w:tcPr>
                <w:p w14:paraId="63F5CE79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2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auto"/>
                </w:tcPr>
                <w:p w14:paraId="67FEE859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t xml:space="preserve">*Please remember to book your class early as they fill up quickly! </w:t>
                  </w:r>
                </w:p>
              </w:tc>
              <w:tc>
                <w:tcPr>
                  <w:tcW w:w="2198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auto"/>
                </w:tcPr>
                <w:p w14:paraId="392489DB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66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auto"/>
                </w:tcPr>
                <w:p w14:paraId="49C96323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FAF8CF" w:themeFill="accent3"/>
                </w:tcPr>
                <w:p w14:paraId="4DED019E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4089" w:rsidRPr="00DB4089" w14:paraId="6202AC95" w14:textId="77777777" w:rsidTr="00DB4089">
              <w:trPr>
                <w:gridBefore w:val="1"/>
                <w:wBefore w:w="100" w:type="dxa"/>
              </w:trPr>
              <w:tc>
                <w:tcPr>
                  <w:tcW w:w="232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FAF8CF" w:themeFill="accent3"/>
                </w:tcPr>
                <w:p w14:paraId="4B3AA9B4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=G10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=G10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=G10+1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35" w:type="dxa"/>
                  <w:tcBorders>
                    <w:top w:val="single" w:sz="6" w:space="0" w:color="BFBFBF" w:themeColor="background1" w:themeShade="BF"/>
                    <w:bottom w:val="nil"/>
                  </w:tcBorders>
                  <w:shd w:val="solid" w:color="B9BAD6" w:themeColor="accent1" w:themeTint="66" w:fill="auto"/>
                </w:tcPr>
                <w:p w14:paraId="248D33A9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=A12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="00DB4089" w:rsidRPr="00DB4089">
                    <w:rPr>
                      <w:noProof/>
                      <w:sz w:val="24"/>
                      <w:szCs w:val="24"/>
                    </w:rPr>
                    <w:instrText>0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= 0,""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IF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=A12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&lt;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DocVariable MonthEnd \@ d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sz w:val="24"/>
                      <w:szCs w:val="24"/>
                    </w:rPr>
                    <w:instrText>31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 </w:instrText>
                  </w:r>
                  <w:r w:rsidRPr="00DB4089">
                    <w:rPr>
                      <w:sz w:val="24"/>
                      <w:szCs w:val="24"/>
                    </w:rPr>
                    <w:fldChar w:fldCharType="begin"/>
                  </w:r>
                  <w:r w:rsidRPr="00DB4089">
                    <w:rPr>
                      <w:sz w:val="24"/>
                      <w:szCs w:val="24"/>
                    </w:rPr>
                    <w:instrText xml:space="preserve"> =A12+1 </w:instrText>
                  </w:r>
                  <w:r w:rsidRPr="00DB4089">
                    <w:rPr>
                      <w:sz w:val="24"/>
                      <w:szCs w:val="24"/>
                    </w:rPr>
                    <w:fldChar w:fldCharType="separate"/>
                  </w:r>
                  <w:r w:rsidRPr="00DB4089">
                    <w:rPr>
                      <w:noProof/>
                      <w:sz w:val="24"/>
                      <w:szCs w:val="24"/>
                    </w:rPr>
                    <w:instrText>27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instrText xml:space="preserve"> "" </w:instrText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  <w:r w:rsidRPr="00DB408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87" w:type="dxa"/>
                  <w:tcBorders>
                    <w:top w:val="single" w:sz="6" w:space="0" w:color="BFBFBF" w:themeColor="background1" w:themeShade="BF"/>
                  </w:tcBorders>
                  <w:shd w:val="clear" w:color="auto" w:fill="B9BAD6" w:themeFill="accent1" w:themeFillTint="66"/>
                </w:tcPr>
                <w:p w14:paraId="5803A8FE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2" w:type="dxa"/>
                  <w:tcBorders>
                    <w:top w:val="single" w:sz="6" w:space="0" w:color="BFBFBF" w:themeColor="background1" w:themeShade="BF"/>
                  </w:tcBorders>
                  <w:shd w:val="clear" w:color="auto" w:fill="B9BAD6" w:themeFill="accent1" w:themeFillTint="66"/>
                </w:tcPr>
                <w:p w14:paraId="1F7706DF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tcBorders>
                    <w:top w:val="single" w:sz="6" w:space="0" w:color="BFBFBF" w:themeColor="background1" w:themeShade="BF"/>
                  </w:tcBorders>
                  <w:shd w:val="clear" w:color="auto" w:fill="B9BAD6" w:themeFill="accent1" w:themeFillTint="66"/>
                </w:tcPr>
                <w:p w14:paraId="344F5063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6" w:space="0" w:color="BFBFBF" w:themeColor="background1" w:themeShade="BF"/>
                  </w:tcBorders>
                  <w:shd w:val="clear" w:color="auto" w:fill="B9BAD6" w:themeFill="accent1" w:themeFillTint="66"/>
                </w:tcPr>
                <w:p w14:paraId="61CBA25B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tcBorders>
                    <w:top w:val="single" w:sz="6" w:space="0" w:color="BFBFBF" w:themeColor="background1" w:themeShade="BF"/>
                  </w:tcBorders>
                  <w:shd w:val="clear" w:color="auto" w:fill="B9BAD6" w:themeFill="accent1" w:themeFillTint="66"/>
                </w:tcPr>
                <w:p w14:paraId="5C206655" w14:textId="77777777" w:rsidR="00922FD6" w:rsidRPr="00DB4089" w:rsidRDefault="00922FD6" w:rsidP="001D660F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  <w:tr w:rsidR="00DB4089" w:rsidRPr="00DB4089" w14:paraId="5D62B449" w14:textId="77777777" w:rsidTr="00DB4089">
              <w:trPr>
                <w:gridBefore w:val="1"/>
                <w:wBefore w:w="100" w:type="dxa"/>
                <w:trHeight w:val="864"/>
              </w:trPr>
              <w:tc>
                <w:tcPr>
                  <w:tcW w:w="232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FAF8CF" w:themeFill="accent3"/>
                </w:tcPr>
                <w:p w14:paraId="1BA3CAF0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5" w:type="dxa"/>
                  <w:tcBorders>
                    <w:top w:val="nil"/>
                    <w:bottom w:val="single" w:sz="6" w:space="0" w:color="BFBFBF" w:themeColor="background1" w:themeShade="BF"/>
                  </w:tcBorders>
                  <w:shd w:val="solid" w:color="B9BAD6" w:themeColor="accent1" w:themeTint="66" w:fill="auto"/>
                </w:tcPr>
                <w:p w14:paraId="75AD27DC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7" w:type="dxa"/>
                  <w:shd w:val="clear" w:color="auto" w:fill="B9BAD6" w:themeFill="accent1" w:themeFillTint="66"/>
                </w:tcPr>
                <w:p w14:paraId="0EDF187D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82" w:type="dxa"/>
                  <w:shd w:val="clear" w:color="auto" w:fill="B9BAD6" w:themeFill="accent1" w:themeFillTint="66"/>
                </w:tcPr>
                <w:p w14:paraId="1FBB26BD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98" w:type="dxa"/>
                  <w:shd w:val="clear" w:color="auto" w:fill="B9BAD6" w:themeFill="accent1" w:themeFillTint="66"/>
                </w:tcPr>
                <w:p w14:paraId="69C9E465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66" w:type="dxa"/>
                  <w:shd w:val="clear" w:color="auto" w:fill="B9BAD6" w:themeFill="accent1" w:themeFillTint="66"/>
                </w:tcPr>
                <w:p w14:paraId="014BD854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47" w:type="dxa"/>
                  <w:shd w:val="clear" w:color="auto" w:fill="B9BAD6" w:themeFill="accent1" w:themeFillTint="66"/>
                </w:tcPr>
                <w:p w14:paraId="55B6B5A1" w14:textId="77777777" w:rsidR="00922FD6" w:rsidRPr="00DB4089" w:rsidRDefault="00922FD6" w:rsidP="001D66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73C865F" w14:textId="36E217EA" w:rsidR="00542788" w:rsidRPr="00DB4089" w:rsidRDefault="00542788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0CCA52D8" w14:textId="77777777" w:rsidR="00542788" w:rsidRDefault="00542788">
      <w:pPr>
        <w:pStyle w:val="NoSpacing"/>
      </w:pPr>
    </w:p>
    <w:sectPr w:rsidR="00542788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45CA4" w14:textId="77777777" w:rsidR="00692C9E" w:rsidRDefault="00692C9E">
      <w:pPr>
        <w:spacing w:before="0" w:after="0"/>
      </w:pPr>
      <w:r>
        <w:separator/>
      </w:r>
    </w:p>
  </w:endnote>
  <w:endnote w:type="continuationSeparator" w:id="0">
    <w:p w14:paraId="4452E652" w14:textId="77777777" w:rsidR="00692C9E" w:rsidRDefault="00692C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ED520" w14:textId="77777777" w:rsidR="00692C9E" w:rsidRDefault="00692C9E">
      <w:pPr>
        <w:spacing w:before="0" w:after="0"/>
      </w:pPr>
      <w:r>
        <w:separator/>
      </w:r>
    </w:p>
  </w:footnote>
  <w:footnote w:type="continuationSeparator" w:id="0">
    <w:p w14:paraId="1600C153" w14:textId="77777777" w:rsidR="00692C9E" w:rsidRDefault="00692C9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362CA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9C2F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7CC31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64E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2ABC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7C31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9229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7414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20B3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FE9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0/31/17"/>
    <w:docVar w:name="MonthStart" w:val="10/1/17"/>
    <w:docVar w:name="ShowDynamicGuides" w:val="1"/>
    <w:docVar w:name="ShowMarginGuides" w:val="0"/>
    <w:docVar w:name="ShowOutlines" w:val="0"/>
    <w:docVar w:name="ShowStaticGuides" w:val="0"/>
  </w:docVars>
  <w:rsids>
    <w:rsidRoot w:val="00262C23"/>
    <w:rsid w:val="000A4598"/>
    <w:rsid w:val="001259D0"/>
    <w:rsid w:val="0013323E"/>
    <w:rsid w:val="00262C23"/>
    <w:rsid w:val="003F337C"/>
    <w:rsid w:val="00475FBF"/>
    <w:rsid w:val="00542788"/>
    <w:rsid w:val="005D1A8A"/>
    <w:rsid w:val="00626C1A"/>
    <w:rsid w:val="00692C9E"/>
    <w:rsid w:val="006939C5"/>
    <w:rsid w:val="008971A6"/>
    <w:rsid w:val="008B03B0"/>
    <w:rsid w:val="00922FD6"/>
    <w:rsid w:val="00B15458"/>
    <w:rsid w:val="00C90003"/>
    <w:rsid w:val="00CC7BC7"/>
    <w:rsid w:val="00D6645B"/>
    <w:rsid w:val="00DB4089"/>
    <w:rsid w:val="00E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7C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10" w:unhideWhenUsed="1" w:qFormat="1"/>
    <w:lsdException w:name="Subtle Reference" w:semiHidden="1" w:uiPriority="10" w:unhideWhenUsed="1" w:qFormat="1"/>
    <w:lsdException w:name="Intense Reference" w:semiHidden="1" w:uiPriority="10" w:unhideWhenUsed="1" w:qFormat="1"/>
    <w:lsdException w:name="Book Title" w:semiHidden="1" w:uiPriority="10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6589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6589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2B4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A2B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240" w:after="240"/>
    </w:pPr>
    <w:rPr>
      <w:rFonts w:asciiTheme="majorHAnsi" w:eastAsiaTheme="majorEastAsia" w:hAnsiTheme="majorHAnsi"/>
      <w:color w:val="FFFFFF" w:themeColor="background1"/>
      <w:sz w:val="80"/>
      <w:szCs w:val="80"/>
    </w:rPr>
  </w:style>
  <w:style w:type="paragraph" w:customStyle="1" w:styleId="Year">
    <w:name w:val="Year"/>
    <w:basedOn w:val="Normal"/>
    <w:uiPriority w:val="2"/>
    <w:qFormat/>
    <w:pPr>
      <w:spacing w:before="0" w:after="0"/>
      <w:jc w:val="right"/>
    </w:pPr>
    <w:rPr>
      <w:rFonts w:asciiTheme="majorHAnsi" w:eastAsiaTheme="majorEastAsia" w:hAnsiTheme="majorHAnsi"/>
      <w:color w:val="DCDCEB" w:themeColor="accent1" w:themeTint="33"/>
      <w:sz w:val="112"/>
      <w:szCs w:val="112"/>
    </w:rPr>
  </w:style>
  <w:style w:type="paragraph" w:styleId="Title">
    <w:name w:val="Title"/>
    <w:basedOn w:val="Normal"/>
    <w:link w:val="TitleChar"/>
    <w:uiPriority w:val="3"/>
    <w:qFormat/>
    <w:pPr>
      <w:spacing w:before="240" w:after="240"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48"/>
      <w:szCs w:val="60"/>
    </w:rPr>
  </w:style>
  <w:style w:type="paragraph" w:customStyle="1" w:styleId="Days">
    <w:name w:val="Days"/>
    <w:basedOn w:val="Normal"/>
    <w:uiPriority w:val="4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5"/>
    <w:qFormat/>
    <w:pPr>
      <w:spacing w:before="0" w:after="0"/>
      <w:jc w:val="right"/>
    </w:pPr>
    <w:rPr>
      <w:color w:val="595959" w:themeColor="text1" w:themeTint="A6"/>
    </w:rPr>
  </w:style>
  <w:style w:type="paragraph" w:styleId="BodyText">
    <w:name w:val="Body Text"/>
    <w:basedOn w:val="Normal"/>
    <w:link w:val="BodyTextChar"/>
    <w:uiPriority w:val="1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9"/>
    <w:semiHidden/>
    <w:rPr>
      <w:sz w:val="2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565895" w:themeColor="accent1" w:shadow="1"/>
        <w:left w:val="single" w:sz="2" w:space="10" w:color="565895" w:themeColor="accent1" w:shadow="1"/>
        <w:bottom w:val="single" w:sz="2" w:space="10" w:color="565895" w:themeColor="accent1" w:shadow="1"/>
        <w:right w:val="single" w:sz="2" w:space="10" w:color="565895" w:themeColor="accent1" w:shadow="1"/>
      </w:pBdr>
      <w:ind w:left="1152" w:right="1152"/>
    </w:pPr>
    <w:rPr>
      <w:i/>
      <w:iCs/>
      <w:color w:val="565895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8"/>
    <w:semiHidden/>
    <w:unhideWhenUsed/>
    <w:qFormat/>
    <w:pPr>
      <w:spacing w:after="200"/>
    </w:pPr>
    <w:rPr>
      <w:b/>
      <w:bCs/>
      <w:color w:val="565895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565895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6589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A2B4A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A2B4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qFormat/>
    <w:pPr>
      <w:spacing w:before="0" w:after="0"/>
    </w:pPr>
    <w:rPr>
      <w:sz w:val="20"/>
    </w:r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9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9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9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9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9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9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9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9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9"/>
    <w:semiHidden/>
    <w:unhideWhenUsed/>
    <w:qFormat/>
    <w:pPr>
      <w:outlineLvl w:val="9"/>
    </w:pPr>
  </w:style>
  <w:style w:type="table" w:styleId="GridTable1Light-Accent2">
    <w:name w:val="Grid Table 1 Light Accent 2"/>
    <w:basedOn w:val="TableNormal"/>
    <w:uiPriority w:val="46"/>
    <w:pPr>
      <w:spacing w:after="0"/>
    </w:pPr>
    <w:tblPr>
      <w:tblStyleRowBandSize w:val="1"/>
      <w:tblStyleColBandSize w:val="1"/>
      <w:tblInd w:w="0" w:type="dxa"/>
      <w:tblBorders>
        <w:top w:val="single" w:sz="4" w:space="0" w:color="E7E7F5" w:themeColor="accent2" w:themeTint="66"/>
        <w:left w:val="single" w:sz="4" w:space="0" w:color="E7E7F5" w:themeColor="accent2" w:themeTint="66"/>
        <w:bottom w:val="single" w:sz="4" w:space="0" w:color="E7E7F5" w:themeColor="accent2" w:themeTint="66"/>
        <w:right w:val="single" w:sz="4" w:space="0" w:color="E7E7F5" w:themeColor="accent2" w:themeTint="66"/>
        <w:insideH w:val="single" w:sz="4" w:space="0" w:color="E7E7F5" w:themeColor="accent2" w:themeTint="66"/>
        <w:insideV w:val="single" w:sz="4" w:space="0" w:color="E7E7F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D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nafritsch/Library/Containers/com.microsoft.Word/Data/Library/Caches/1033/TM16382976/Photo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40499172DCA47807CF6E0AD3A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1C38-C256-2443-B611-CDD76146EDD6}"/>
      </w:docPartPr>
      <w:docPartBody>
        <w:p w:rsidR="009B22EA" w:rsidRDefault="00875E26" w:rsidP="00875E26">
          <w:pPr>
            <w:pStyle w:val="29A40499172DCA47807CF6E0AD3A5918"/>
          </w:pPr>
          <w:r>
            <w:t>Sunday</w:t>
          </w:r>
        </w:p>
      </w:docPartBody>
    </w:docPart>
    <w:docPart>
      <w:docPartPr>
        <w:name w:val="D105A2188C788A4A81ED252553B1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49E3A-4B2E-714F-9C40-E259D3072A4A}"/>
      </w:docPartPr>
      <w:docPartBody>
        <w:p w:rsidR="009B22EA" w:rsidRDefault="00875E26" w:rsidP="00875E26">
          <w:pPr>
            <w:pStyle w:val="D105A2188C788A4A81ED252553B1DE59"/>
          </w:pPr>
          <w:r>
            <w:t>Monday</w:t>
          </w:r>
        </w:p>
      </w:docPartBody>
    </w:docPart>
    <w:docPart>
      <w:docPartPr>
        <w:name w:val="4937F8D902D9F346AABA4A07042C1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22D5-E2EB-7444-B807-7511C4EA7D7C}"/>
      </w:docPartPr>
      <w:docPartBody>
        <w:p w:rsidR="009B22EA" w:rsidRDefault="00875E26" w:rsidP="00875E26">
          <w:pPr>
            <w:pStyle w:val="4937F8D902D9F346AABA4A07042C1A5F"/>
          </w:pPr>
          <w:r>
            <w:t>Tuesday</w:t>
          </w:r>
        </w:p>
      </w:docPartBody>
    </w:docPart>
    <w:docPart>
      <w:docPartPr>
        <w:name w:val="BA1F66B0A2A7D84997FC6BA31B8D4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439FE-5A6D-DE46-841E-1DFB4FBA374E}"/>
      </w:docPartPr>
      <w:docPartBody>
        <w:p w:rsidR="009B22EA" w:rsidRDefault="00875E26" w:rsidP="00875E26">
          <w:pPr>
            <w:pStyle w:val="BA1F66B0A2A7D84997FC6BA31B8D457B"/>
          </w:pPr>
          <w:r>
            <w:t>Wednesday</w:t>
          </w:r>
        </w:p>
      </w:docPartBody>
    </w:docPart>
    <w:docPart>
      <w:docPartPr>
        <w:name w:val="DEEC57D41A92274FA29E958FA3C2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2BF1-5258-FA41-97EC-8DE809455054}"/>
      </w:docPartPr>
      <w:docPartBody>
        <w:p w:rsidR="009B22EA" w:rsidRDefault="00875E26" w:rsidP="00875E26">
          <w:pPr>
            <w:pStyle w:val="DEEC57D41A92274FA29E958FA3C2F2C8"/>
          </w:pPr>
          <w:r>
            <w:t>Thursday</w:t>
          </w:r>
        </w:p>
      </w:docPartBody>
    </w:docPart>
    <w:docPart>
      <w:docPartPr>
        <w:name w:val="373FEF4970923742956AC1ED66C16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7F006-8234-B14B-A73D-3F1B99B1DD2F}"/>
      </w:docPartPr>
      <w:docPartBody>
        <w:p w:rsidR="009B22EA" w:rsidRDefault="00875E26" w:rsidP="00875E26">
          <w:pPr>
            <w:pStyle w:val="373FEF4970923742956AC1ED66C16E7C"/>
          </w:pPr>
          <w:r>
            <w:t>Friday</w:t>
          </w:r>
        </w:p>
      </w:docPartBody>
    </w:docPart>
    <w:docPart>
      <w:docPartPr>
        <w:name w:val="880F5618D51F974AA7C3853A90A75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42CE-C841-7C4E-B788-DB6593492D66}"/>
      </w:docPartPr>
      <w:docPartBody>
        <w:p w:rsidR="009B22EA" w:rsidRDefault="00875E26" w:rsidP="00875E26">
          <w:pPr>
            <w:pStyle w:val="880F5618D51F974AA7C3853A90A75F6E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E0"/>
    <w:rsid w:val="00273AE0"/>
    <w:rsid w:val="005A237A"/>
    <w:rsid w:val="00875E26"/>
    <w:rsid w:val="009B22EA"/>
    <w:rsid w:val="00A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227B800BF86439A1C58F62C1199F8">
    <w:name w:val="DBB227B800BF86439A1C58F62C1199F8"/>
  </w:style>
  <w:style w:type="paragraph" w:customStyle="1" w:styleId="6158B37E14686541BB8BCF54C85123F2">
    <w:name w:val="6158B37E14686541BB8BCF54C85123F2"/>
  </w:style>
  <w:style w:type="paragraph" w:customStyle="1" w:styleId="1AB0FD91FC9F0245B3EEF941E0E168E2">
    <w:name w:val="1AB0FD91FC9F0245B3EEF941E0E168E2"/>
  </w:style>
  <w:style w:type="paragraph" w:customStyle="1" w:styleId="96547E7759EF644BAFF79C1FBF4AF113">
    <w:name w:val="96547E7759EF644BAFF79C1FBF4AF113"/>
  </w:style>
  <w:style w:type="paragraph" w:customStyle="1" w:styleId="021F415258BF8F46B2821094D4CDA841">
    <w:name w:val="021F415258BF8F46B2821094D4CDA841"/>
  </w:style>
  <w:style w:type="paragraph" w:customStyle="1" w:styleId="FCC40524CA0AA246A40B474DE35DEDB6">
    <w:name w:val="FCC40524CA0AA246A40B474DE35DEDB6"/>
  </w:style>
  <w:style w:type="paragraph" w:customStyle="1" w:styleId="B414FAEFA5665047BE221FB24BA40928">
    <w:name w:val="B414FAEFA5665047BE221FB24BA40928"/>
  </w:style>
  <w:style w:type="paragraph" w:customStyle="1" w:styleId="D220E73BCB79D14C977003B4C92F0B3B">
    <w:name w:val="D220E73BCB79D14C977003B4C92F0B3B"/>
  </w:style>
  <w:style w:type="paragraph" w:customStyle="1" w:styleId="DB63C283BD1200418AD9CD2EA7B503A1">
    <w:name w:val="DB63C283BD1200418AD9CD2EA7B503A1"/>
    <w:rsid w:val="00875E26"/>
  </w:style>
  <w:style w:type="paragraph" w:customStyle="1" w:styleId="358C03A1A6A88A41883533D53F1162A3">
    <w:name w:val="358C03A1A6A88A41883533D53F1162A3"/>
    <w:rsid w:val="00875E26"/>
  </w:style>
  <w:style w:type="paragraph" w:customStyle="1" w:styleId="99E88FA30B895040B5D79B988422BFCB">
    <w:name w:val="99E88FA30B895040B5D79B988422BFCB"/>
    <w:rsid w:val="00875E26"/>
  </w:style>
  <w:style w:type="paragraph" w:customStyle="1" w:styleId="A7FD623BD18FD04B8A7E52AC11CCA7BF">
    <w:name w:val="A7FD623BD18FD04B8A7E52AC11CCA7BF"/>
    <w:rsid w:val="00875E26"/>
  </w:style>
  <w:style w:type="paragraph" w:customStyle="1" w:styleId="0FBBCCC91366D84C97F4FC32CD6B7632">
    <w:name w:val="0FBBCCC91366D84C97F4FC32CD6B7632"/>
    <w:rsid w:val="00875E26"/>
  </w:style>
  <w:style w:type="paragraph" w:customStyle="1" w:styleId="6927837F06C2AF47A5563B407E7757EE">
    <w:name w:val="6927837F06C2AF47A5563B407E7757EE"/>
    <w:rsid w:val="00875E26"/>
  </w:style>
  <w:style w:type="paragraph" w:customStyle="1" w:styleId="2C269CE94BCE7D45853F08843E7FE845">
    <w:name w:val="2C269CE94BCE7D45853F08843E7FE845"/>
    <w:rsid w:val="00875E26"/>
  </w:style>
  <w:style w:type="paragraph" w:customStyle="1" w:styleId="29A40499172DCA47807CF6E0AD3A5918">
    <w:name w:val="29A40499172DCA47807CF6E0AD3A5918"/>
    <w:rsid w:val="00875E26"/>
  </w:style>
  <w:style w:type="paragraph" w:customStyle="1" w:styleId="D105A2188C788A4A81ED252553B1DE59">
    <w:name w:val="D105A2188C788A4A81ED252553B1DE59"/>
    <w:rsid w:val="00875E26"/>
  </w:style>
  <w:style w:type="paragraph" w:customStyle="1" w:styleId="4937F8D902D9F346AABA4A07042C1A5F">
    <w:name w:val="4937F8D902D9F346AABA4A07042C1A5F"/>
    <w:rsid w:val="00875E26"/>
  </w:style>
  <w:style w:type="paragraph" w:customStyle="1" w:styleId="BA1F66B0A2A7D84997FC6BA31B8D457B">
    <w:name w:val="BA1F66B0A2A7D84997FC6BA31B8D457B"/>
    <w:rsid w:val="00875E26"/>
  </w:style>
  <w:style w:type="paragraph" w:customStyle="1" w:styleId="DEEC57D41A92274FA29E958FA3C2F2C8">
    <w:name w:val="DEEC57D41A92274FA29E958FA3C2F2C8"/>
    <w:rsid w:val="00875E26"/>
  </w:style>
  <w:style w:type="paragraph" w:customStyle="1" w:styleId="373FEF4970923742956AC1ED66C16E7C">
    <w:name w:val="373FEF4970923742956AC1ED66C16E7C"/>
    <w:rsid w:val="00875E26"/>
  </w:style>
  <w:style w:type="paragraph" w:customStyle="1" w:styleId="880F5618D51F974AA7C3853A90A75F6E">
    <w:name w:val="880F5618D51F974AA7C3853A90A75F6E"/>
    <w:rsid w:val="00875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hoto Calendar">
      <a:dk1>
        <a:sysClr val="windowText" lastClr="000000"/>
      </a:dk1>
      <a:lt1>
        <a:sysClr val="window" lastClr="FFFFFF"/>
      </a:lt1>
      <a:dk2>
        <a:srgbClr val="737373"/>
      </a:dk2>
      <a:lt2>
        <a:srgbClr val="C8C8C8"/>
      </a:lt2>
      <a:accent1>
        <a:srgbClr val="565895"/>
      </a:accent1>
      <a:accent2>
        <a:srgbClr val="C5C3E6"/>
      </a:accent2>
      <a:accent3>
        <a:srgbClr val="FAF8CF"/>
      </a:accent3>
      <a:accent4>
        <a:srgbClr val="A0D0C2"/>
      </a:accent4>
      <a:accent5>
        <a:srgbClr val="745A1F"/>
      </a:accent5>
      <a:accent6>
        <a:srgbClr val="8A4F2D"/>
      </a:accent6>
      <a:hlink>
        <a:srgbClr val="002897"/>
      </a:hlink>
      <a:folHlink>
        <a:srgbClr val="6E0000"/>
      </a:folHlink>
    </a:clrScheme>
    <a:fontScheme name="Photo Calendar">
      <a:majorFont>
        <a:latin typeface="Century Schoolboo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calendar.dotm</Template>
  <TotalTime>13</TotalTime>
  <Pages>1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Fritsch</dc:creator>
  <cp:keywords/>
  <dc:description/>
  <cp:lastModifiedBy>Brianna Fritsch</cp:lastModifiedBy>
  <cp:revision>3</cp:revision>
  <dcterms:created xsi:type="dcterms:W3CDTF">2017-10-26T16:25:00Z</dcterms:created>
  <dcterms:modified xsi:type="dcterms:W3CDTF">2017-10-28T21:49:00Z</dcterms:modified>
  <cp:category/>
</cp:coreProperties>
</file>